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07734235"/>
        <w:docPartObj>
          <w:docPartGallery w:val="Cover Pages"/>
          <w:docPartUnique/>
        </w:docPartObj>
      </w:sdtPr>
      <w:sdtContent>
        <w:p w:rsidR="00EE0197" w:rsidRDefault="00EE0197"/>
        <w:p w:rsidR="00EE0197" w:rsidRDefault="00EE0197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posOffset>526415</wp:posOffset>
                    </wp:positionH>
                    <wp:positionV relativeFrom="page">
                      <wp:posOffset>2826139</wp:posOffset>
                    </wp:positionV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0197" w:rsidRPr="00EE0197" w:rsidRDefault="00EE0197" w:rsidP="00EE0197">
                                <w:pPr>
                                  <w:pStyle w:val="ad"/>
                                  <w:spacing w:before="40" w:after="560" w:line="276" w:lineRule="auto"/>
                                  <w:jc w:val="both"/>
                                  <w:rPr>
                                    <w:rStyle w:val="a6"/>
                                    <w:rFonts w:ascii="Times New Roman" w:hAnsi="Times New Roman" w:cs="Times New Roman"/>
                                    <w:sz w:val="40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rStyle w:val="a6"/>
                                      <w:rFonts w:ascii="Times New Roman" w:hAnsi="Times New Roman" w:cs="Times New Roman"/>
                                      <w:sz w:val="40"/>
                                      <w:szCs w:val="40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Style w:val="a6"/>
                                        <w:rFonts w:ascii="Times New Roman" w:hAnsi="Times New Roman" w:cs="Times New Roman"/>
                                        <w:sz w:val="40"/>
                                        <w:szCs w:val="40"/>
                                      </w:rPr>
                                      <w:t xml:space="preserve">Техническое задание на разработку программного функционала для работы с </w:t>
                                    </w:r>
                                    <w:proofErr w:type="spellStart"/>
                                    <w:r>
                                      <w:rPr>
                                        <w:rStyle w:val="a6"/>
                                        <w:rFonts w:ascii="Times New Roman" w:hAnsi="Times New Roman" w:cs="Times New Roman"/>
                                        <w:sz w:val="40"/>
                                        <w:szCs w:val="40"/>
                                      </w:rPr>
                                      <w:t>flash</w:t>
                                    </w:r>
                                    <w:proofErr w:type="spellEnd"/>
                                    <w:r>
                                      <w:rPr>
                                        <w:rStyle w:val="a6"/>
                                        <w:rFonts w:ascii="Times New Roman" w:hAnsi="Times New Roman" w:cs="Times New Roman"/>
                                        <w:sz w:val="40"/>
                                        <w:szCs w:val="40"/>
                                      </w:rPr>
                                      <w:t xml:space="preserve"> памятью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F3864" w:themeColor="accent5" w:themeShade="80"/>
                                    <w:sz w:val="40"/>
                                    <w:szCs w:val="40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E0197" w:rsidRPr="00EE0197" w:rsidRDefault="00EE0197" w:rsidP="00EE0197">
                                    <w:pPr>
                                      <w:pStyle w:val="ad"/>
                                      <w:spacing w:before="40" w:after="40" w:line="480" w:lineRule="auto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F3864" w:themeColor="accent5" w:themeShade="80"/>
                                        <w:sz w:val="40"/>
                                        <w:szCs w:val="40"/>
                                      </w:rPr>
                                    </w:pPr>
                                    <w:r w:rsidRPr="00EE0197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F3864" w:themeColor="accent5" w:themeShade="80"/>
                                        <w:sz w:val="40"/>
                                        <w:szCs w:val="40"/>
                                      </w:rPr>
                                      <w:t>W25Q64FV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4472C4" w:themeColor="accent5"/>
                                    <w:sz w:val="40"/>
                                    <w:szCs w:val="40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EE0197" w:rsidRPr="00EE0197" w:rsidRDefault="00EE0197" w:rsidP="00EE0197">
                                    <w:pPr>
                                      <w:pStyle w:val="ad"/>
                                      <w:spacing w:before="80" w:after="40" w:line="480" w:lineRule="auto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5"/>
                                        <w:sz w:val="40"/>
                                        <w:szCs w:val="40"/>
                                      </w:rPr>
                                    </w:pPr>
                                    <w:r w:rsidRPr="00EE0197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4472C4" w:themeColor="accent5"/>
                                        <w:sz w:val="40"/>
                                        <w:szCs w:val="40"/>
                                      </w:rPr>
                                      <w:t>Исаев М.А.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41.45pt;margin-top:222.5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" filled="f" stroked="f" strokeweight=".5pt">
                    <v:textbox style="mso-fit-shape-to-text:t" inset="0,0,0,0">
                      <w:txbxContent>
                        <w:p w:rsidR="00EE0197" w:rsidRPr="00EE0197" w:rsidRDefault="00EE0197" w:rsidP="00EE0197">
                          <w:pPr>
                            <w:pStyle w:val="ad"/>
                            <w:spacing w:before="40" w:after="560" w:line="276" w:lineRule="auto"/>
                            <w:jc w:val="both"/>
                            <w:rPr>
                              <w:rStyle w:val="a6"/>
                              <w:rFonts w:ascii="Times New Roman" w:hAnsi="Times New Roman" w:cs="Times New Roman"/>
                              <w:sz w:val="40"/>
                              <w:szCs w:val="40"/>
                            </w:rPr>
                          </w:pPr>
                          <w:sdt>
                            <w:sdtPr>
                              <w:rPr>
                                <w:rStyle w:val="a6"/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Style w:val="a6"/>
                                  <w:rFonts w:ascii="Times New Roman" w:hAnsi="Times New Roman" w:cs="Times New Roman"/>
                                  <w:sz w:val="40"/>
                                  <w:szCs w:val="40"/>
                                </w:rPr>
                                <w:t xml:space="preserve">Техническое задание на разработку программного функционала для работы с </w:t>
                              </w:r>
                              <w:proofErr w:type="spellStart"/>
                              <w:r>
                                <w:rPr>
                                  <w:rStyle w:val="a6"/>
                                  <w:rFonts w:ascii="Times New Roman" w:hAnsi="Times New Roman" w:cs="Times New Roman"/>
                                  <w:sz w:val="40"/>
                                  <w:szCs w:val="40"/>
                                </w:rPr>
                                <w:t>flash</w:t>
                              </w:r>
                              <w:proofErr w:type="spellEnd"/>
                              <w:r>
                                <w:rPr>
                                  <w:rStyle w:val="a6"/>
                                  <w:rFonts w:ascii="Times New Roman" w:hAnsi="Times New Roman" w:cs="Times New Roman"/>
                                  <w:sz w:val="40"/>
                                  <w:szCs w:val="40"/>
                                </w:rPr>
                                <w:t xml:space="preserve"> памятью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1F3864" w:themeColor="accent5" w:themeShade="80"/>
                              <w:sz w:val="40"/>
                              <w:szCs w:val="40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E0197" w:rsidRPr="00EE0197" w:rsidRDefault="00EE0197" w:rsidP="00EE0197">
                              <w:pPr>
                                <w:pStyle w:val="ad"/>
                                <w:spacing w:before="40" w:after="40" w:line="480" w:lineRule="auto"/>
                                <w:rPr>
                                  <w:rFonts w:ascii="Times New Roman" w:hAnsi="Times New Roman" w:cs="Times New Roman"/>
                                  <w:caps/>
                                  <w:color w:val="1F3864" w:themeColor="accent5" w:themeShade="80"/>
                                  <w:sz w:val="40"/>
                                  <w:szCs w:val="40"/>
                                </w:rPr>
                              </w:pPr>
                              <w:r w:rsidRPr="00EE0197">
                                <w:rPr>
                                  <w:rFonts w:ascii="Times New Roman" w:hAnsi="Times New Roman" w:cs="Times New Roman"/>
                                  <w:caps/>
                                  <w:color w:val="1F3864" w:themeColor="accent5" w:themeShade="80"/>
                                  <w:sz w:val="40"/>
                                  <w:szCs w:val="40"/>
                                </w:rPr>
                                <w:t>W25Q64FV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4472C4" w:themeColor="accent5"/>
                              <w:sz w:val="40"/>
                              <w:szCs w:val="40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EE0197" w:rsidRPr="00EE0197" w:rsidRDefault="00EE0197" w:rsidP="00EE0197">
                              <w:pPr>
                                <w:pStyle w:val="ad"/>
                                <w:spacing w:before="80" w:after="40" w:line="480" w:lineRule="auto"/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5"/>
                                  <w:sz w:val="40"/>
                                  <w:szCs w:val="40"/>
                                </w:rPr>
                              </w:pPr>
                              <w:r w:rsidRPr="00EE0197">
                                <w:rPr>
                                  <w:rFonts w:ascii="Times New Roman" w:hAnsi="Times New Roman" w:cs="Times New Roman"/>
                                  <w:caps/>
                                  <w:color w:val="4472C4" w:themeColor="accent5"/>
                                  <w:sz w:val="40"/>
                                  <w:szCs w:val="40"/>
                                </w:rPr>
                                <w:t>Исаев М.А.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8-17T00:00:00Z"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E0197" w:rsidRDefault="00EE0197">
                                    <w:pPr>
                                      <w:pStyle w:val="a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8-17T00:00:00Z"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E0197" w:rsidRDefault="00EE0197">
                              <w:pPr>
                                <w:pStyle w:val="a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0"/>
          <w:lang w:eastAsia="en-US"/>
        </w:rPr>
        <w:id w:val="-17708432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33CF9" w:rsidRPr="0079503A" w:rsidRDefault="009E5498" w:rsidP="009E5498">
          <w:pPr>
            <w:pStyle w:val="af"/>
            <w:jc w:val="center"/>
            <w:rPr>
              <w:rStyle w:val="a6"/>
              <w:rFonts w:ascii="Times New Roman" w:hAnsi="Times New Roman" w:cs="Times New Roman"/>
              <w:color w:val="auto"/>
              <w:sz w:val="28"/>
              <w:szCs w:val="28"/>
            </w:rPr>
          </w:pPr>
          <w:r w:rsidRPr="0079503A">
            <w:rPr>
              <w:rStyle w:val="a6"/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9E5498" w:rsidRPr="00F70BD7" w:rsidRDefault="009E5498" w:rsidP="0079503A">
          <w:pPr>
            <w:rPr>
              <w:lang w:eastAsia="ru-RU"/>
            </w:rPr>
          </w:pPr>
        </w:p>
        <w:p w:rsidR="00EE0197" w:rsidRDefault="00A5569E">
          <w:pPr>
            <w:pStyle w:val="11"/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90746208" w:history="1">
            <w:r w:rsidR="00EE0197" w:rsidRPr="009E72B4">
              <w:rPr>
                <w:rStyle w:val="af0"/>
                <w:noProof/>
              </w:rPr>
              <w:t>1</w:t>
            </w:r>
            <w:r w:rsidR="00EE0197"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="00EE0197" w:rsidRPr="009E72B4">
              <w:rPr>
                <w:rStyle w:val="af0"/>
                <w:noProof/>
              </w:rPr>
              <w:t>Техническое задание на разработку программного функционала обеспечивающего взаимодействие драйвера микросхемы flash памяти W25Q64FV с автопилотом БПЛА</w:t>
            </w:r>
            <w:r w:rsidR="00EE0197">
              <w:rPr>
                <w:noProof/>
                <w:webHidden/>
              </w:rPr>
              <w:tab/>
            </w:r>
            <w:r w:rsidR="00EE0197">
              <w:rPr>
                <w:noProof/>
                <w:webHidden/>
              </w:rPr>
              <w:fldChar w:fldCharType="begin"/>
            </w:r>
            <w:r w:rsidR="00EE0197">
              <w:rPr>
                <w:noProof/>
                <w:webHidden/>
              </w:rPr>
              <w:instrText xml:space="preserve"> PAGEREF _Toc490746208 \h </w:instrText>
            </w:r>
            <w:r w:rsidR="00EE0197">
              <w:rPr>
                <w:noProof/>
                <w:webHidden/>
              </w:rPr>
            </w:r>
            <w:r w:rsidR="00EE0197">
              <w:rPr>
                <w:noProof/>
                <w:webHidden/>
              </w:rPr>
              <w:fldChar w:fldCharType="separate"/>
            </w:r>
            <w:r w:rsidR="00EE0197">
              <w:rPr>
                <w:noProof/>
                <w:webHidden/>
              </w:rPr>
              <w:t>2</w:t>
            </w:r>
            <w:r w:rsidR="00EE0197">
              <w:rPr>
                <w:noProof/>
                <w:webHidden/>
              </w:rPr>
              <w:fldChar w:fldCharType="end"/>
            </w:r>
          </w:hyperlink>
        </w:p>
        <w:p w:rsidR="00EE0197" w:rsidRDefault="00EE0197">
          <w:pPr>
            <w:pStyle w:val="11"/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490746209" w:history="1">
            <w:r w:rsidRPr="009E72B4">
              <w:rPr>
                <w:rStyle w:val="af0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ru-RU"/>
              </w:rPr>
              <w:tab/>
            </w:r>
            <w:r w:rsidRPr="009E72B4">
              <w:rPr>
                <w:rStyle w:val="af0"/>
                <w:noProof/>
              </w:rPr>
              <w:t xml:space="preserve">Техническое задание для программной реализации драйвера для работы с </w:t>
            </w:r>
            <w:r w:rsidRPr="009E72B4">
              <w:rPr>
                <w:rStyle w:val="af0"/>
                <w:noProof/>
                <w:lang w:val="en-US"/>
              </w:rPr>
              <w:t>flash</w:t>
            </w:r>
            <w:r w:rsidRPr="009E72B4">
              <w:rPr>
                <w:rStyle w:val="af0"/>
                <w:noProof/>
              </w:rPr>
              <w:t xml:space="preserve"> памятью </w:t>
            </w:r>
            <w:r w:rsidRPr="009E72B4">
              <w:rPr>
                <w:rStyle w:val="af0"/>
                <w:noProof/>
                <w:lang w:val="en-US"/>
              </w:rPr>
              <w:t>W25Q64FV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_Toc490746209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3CF9" w:rsidRDefault="00A5569E" w:rsidP="0079503A">
          <w:r>
            <w:rPr>
              <w:b/>
              <w:bCs/>
              <w:noProof/>
            </w:rPr>
            <w:fldChar w:fldCharType="end"/>
          </w:r>
        </w:p>
      </w:sdtContent>
    </w:sdt>
    <w:p w:rsidR="00594FA1" w:rsidRPr="009E5498" w:rsidRDefault="00233CF9" w:rsidP="00F70BD7">
      <w:pPr>
        <w:pStyle w:val="a0"/>
        <w:numPr>
          <w:ilvl w:val="0"/>
          <w:numId w:val="11"/>
        </w:numPr>
      </w:pPr>
      <w:r>
        <w:br w:type="page"/>
      </w:r>
      <w:bookmarkStart w:id="0" w:name="_GoBack"/>
      <w:bookmarkEnd w:id="0"/>
    </w:p>
    <w:p w:rsidR="00097A56" w:rsidRDefault="00F70BD7" w:rsidP="0079503A">
      <w:pPr>
        <w:pStyle w:val="a0"/>
        <w:outlineLvl w:val="0"/>
      </w:pPr>
      <w:bookmarkStart w:id="1" w:name="_Toc490746208"/>
      <w:r w:rsidRPr="00F70BD7">
        <w:lastRenderedPageBreak/>
        <w:t>Техническое задание на разработку</w:t>
      </w:r>
      <w:r w:rsidR="00F428C2">
        <w:t xml:space="preserve"> </w:t>
      </w:r>
      <w:r w:rsidR="000A3915">
        <w:t>программного функционала обеспечивающего взаимодействие драйвера микросхемы</w:t>
      </w:r>
      <w:r w:rsidRPr="00F70BD7">
        <w:t xml:space="preserve"> </w:t>
      </w:r>
      <w:proofErr w:type="spellStart"/>
      <w:r w:rsidRPr="00F70BD7">
        <w:t>flash</w:t>
      </w:r>
      <w:proofErr w:type="spellEnd"/>
      <w:r w:rsidRPr="00F70BD7">
        <w:t xml:space="preserve"> памяти W25Q64FV</w:t>
      </w:r>
      <w:r w:rsidR="000A3915">
        <w:t xml:space="preserve"> с автопилотом БПЛА</w:t>
      </w:r>
      <w:bookmarkEnd w:id="1"/>
    </w:p>
    <w:p w:rsidR="00F70BD7" w:rsidRDefault="00F70BD7" w:rsidP="00F70BD7">
      <w:pPr>
        <w:pStyle w:val="a0"/>
        <w:numPr>
          <w:ilvl w:val="0"/>
          <w:numId w:val="0"/>
        </w:numPr>
        <w:ind w:left="1049" w:hanging="340"/>
      </w:pPr>
    </w:p>
    <w:p w:rsidR="00F428C2" w:rsidRPr="00F428C2" w:rsidRDefault="00F428C2" w:rsidP="00F70BD7">
      <w:pPr>
        <w:pStyle w:val="a0"/>
        <w:numPr>
          <w:ilvl w:val="0"/>
          <w:numId w:val="0"/>
        </w:numPr>
        <w:ind w:left="1049" w:hanging="340"/>
      </w:pPr>
      <w:r>
        <w:t xml:space="preserve">Данные, запись которых необходимо осуществлять в </w:t>
      </w:r>
      <w:r>
        <w:rPr>
          <w:lang w:val="en-US"/>
        </w:rPr>
        <w:t>flash</w:t>
      </w:r>
      <w:r>
        <w:t xml:space="preserve"> память</w:t>
      </w:r>
    </w:p>
    <w:p w:rsidR="00F70BD7" w:rsidRDefault="00F70BD7" w:rsidP="00F428C2">
      <w:pPr>
        <w:pStyle w:val="a5"/>
        <w:numPr>
          <w:ilvl w:val="0"/>
          <w:numId w:val="14"/>
        </w:numPr>
        <w:ind w:left="1276" w:hanging="567"/>
      </w:pPr>
      <w:r>
        <w:t>Необходимо записывать общее время наработки БПЛА в сек. (общее время во включенном состоянии)</w:t>
      </w:r>
      <w:r w:rsidR="00D72781" w:rsidRPr="00D72781">
        <w:t>;</w:t>
      </w:r>
    </w:p>
    <w:p w:rsidR="00F70BD7" w:rsidRDefault="00F70BD7" w:rsidP="00F428C2">
      <w:pPr>
        <w:pStyle w:val="a5"/>
        <w:numPr>
          <w:ilvl w:val="0"/>
          <w:numId w:val="14"/>
        </w:numPr>
        <w:ind w:left="1276" w:hanging="567"/>
      </w:pPr>
      <w:r>
        <w:t xml:space="preserve">Налет в </w:t>
      </w:r>
      <w:r w:rsidR="00D72781">
        <w:t>сек.</w:t>
      </w:r>
      <w:r>
        <w:t xml:space="preserve"> (время от команды «Старт» до команды «Отключение двигателей»)</w:t>
      </w:r>
      <w:r w:rsidR="00D72781" w:rsidRPr="00D72781">
        <w:t>;</w:t>
      </w:r>
    </w:p>
    <w:p w:rsidR="00F70BD7" w:rsidRDefault="00F70BD7" w:rsidP="00F428C2">
      <w:pPr>
        <w:pStyle w:val="a5"/>
        <w:numPr>
          <w:ilvl w:val="0"/>
          <w:numId w:val="14"/>
        </w:numPr>
        <w:ind w:left="1276" w:hanging="567"/>
      </w:pPr>
      <w:r>
        <w:t>Дата начала работы БПЛА (дату можно брать от ГПС приемника)</w:t>
      </w:r>
      <w:r w:rsidR="00D72781" w:rsidRPr="00D72781">
        <w:t>;</w:t>
      </w:r>
    </w:p>
    <w:p w:rsidR="00F70BD7" w:rsidRDefault="00F428C2" w:rsidP="00F428C2">
      <w:pPr>
        <w:pStyle w:val="a5"/>
        <w:numPr>
          <w:ilvl w:val="0"/>
          <w:numId w:val="14"/>
        </w:numPr>
        <w:ind w:left="1276" w:hanging="567"/>
      </w:pPr>
      <w:r>
        <w:t xml:space="preserve">Дата последней записи данных в микросхему </w:t>
      </w:r>
      <w:r>
        <w:rPr>
          <w:lang w:val="en-US"/>
        </w:rPr>
        <w:t>flash</w:t>
      </w:r>
      <w:r w:rsidRPr="00F428C2">
        <w:t xml:space="preserve"> </w:t>
      </w:r>
      <w:r>
        <w:t>памяти</w:t>
      </w:r>
      <w:r w:rsidR="00D72781" w:rsidRPr="00D72781">
        <w:t>;</w:t>
      </w:r>
    </w:p>
    <w:p w:rsidR="00F428C2" w:rsidRDefault="00F428C2" w:rsidP="00F428C2">
      <w:pPr>
        <w:pStyle w:val="a5"/>
        <w:numPr>
          <w:ilvl w:val="0"/>
          <w:numId w:val="14"/>
        </w:numPr>
        <w:ind w:left="1276" w:hanging="567"/>
      </w:pPr>
      <w:r>
        <w:t>Количество взлетов</w:t>
      </w:r>
      <w:r w:rsidR="00D72781">
        <w:rPr>
          <w:lang w:val="en-US"/>
        </w:rPr>
        <w:t>;</w:t>
      </w:r>
    </w:p>
    <w:p w:rsidR="00F428C2" w:rsidRDefault="00F428C2" w:rsidP="00F428C2">
      <w:pPr>
        <w:pStyle w:val="a5"/>
        <w:numPr>
          <w:ilvl w:val="0"/>
          <w:numId w:val="14"/>
        </w:numPr>
        <w:ind w:left="1276" w:hanging="567"/>
      </w:pPr>
      <w:r>
        <w:t>Количество посадок</w:t>
      </w:r>
      <w:r w:rsidR="00D72781">
        <w:rPr>
          <w:lang w:val="en-US"/>
        </w:rPr>
        <w:t>;</w:t>
      </w:r>
    </w:p>
    <w:p w:rsidR="00F428C2" w:rsidRDefault="00F428C2" w:rsidP="00F428C2">
      <w:pPr>
        <w:pStyle w:val="a5"/>
        <w:numPr>
          <w:ilvl w:val="0"/>
          <w:numId w:val="14"/>
        </w:numPr>
        <w:ind w:left="1276" w:hanging="567"/>
      </w:pPr>
      <w:r>
        <w:t>Калибровочные данные датчиков</w:t>
      </w:r>
      <w:r w:rsidR="000A3915">
        <w:t xml:space="preserve"> (должны быть защищены от стирания)</w:t>
      </w:r>
      <w:r w:rsidR="00D72781" w:rsidRPr="00D72781">
        <w:t>;</w:t>
      </w:r>
    </w:p>
    <w:p w:rsidR="000A3915" w:rsidRDefault="000A3915" w:rsidP="00F428C2">
      <w:pPr>
        <w:pStyle w:val="a5"/>
        <w:numPr>
          <w:ilvl w:val="0"/>
          <w:numId w:val="14"/>
        </w:numPr>
        <w:ind w:left="1276" w:hanging="567"/>
      </w:pPr>
      <w:r>
        <w:t>Выделить область памяти для хранения сервисных данных в конце памяти</w:t>
      </w:r>
      <w:r w:rsidR="00D72781" w:rsidRPr="00D72781">
        <w:t>.</w:t>
      </w:r>
    </w:p>
    <w:p w:rsidR="00F428C2" w:rsidRDefault="00F428C2" w:rsidP="00F428C2">
      <w:pPr>
        <w:pStyle w:val="a5"/>
      </w:pPr>
    </w:p>
    <w:p w:rsidR="00F428C2" w:rsidRDefault="00F428C2" w:rsidP="00F428C2">
      <w:pPr>
        <w:pStyle w:val="a5"/>
      </w:pPr>
      <w:r>
        <w:t>Замечания:</w:t>
      </w:r>
    </w:p>
    <w:p w:rsidR="00F428C2" w:rsidRDefault="00F428C2" w:rsidP="00F428C2">
      <w:pPr>
        <w:pStyle w:val="a5"/>
        <w:numPr>
          <w:ilvl w:val="0"/>
          <w:numId w:val="15"/>
        </w:numPr>
        <w:ind w:left="1276" w:hanging="567"/>
      </w:pPr>
      <w:r>
        <w:t>Область хранение, содержащая данные о наработке БПЛА должна быть защищена от стирания</w:t>
      </w:r>
      <w:r w:rsidR="00D72781">
        <w:t>:</w:t>
      </w:r>
    </w:p>
    <w:p w:rsidR="00F428C2" w:rsidRDefault="00F428C2" w:rsidP="00F428C2">
      <w:pPr>
        <w:pStyle w:val="a5"/>
        <w:numPr>
          <w:ilvl w:val="1"/>
          <w:numId w:val="15"/>
        </w:numPr>
        <w:ind w:left="1843" w:hanging="567"/>
      </w:pPr>
      <w:r>
        <w:t>Предложение: ввести буфер для этих данных</w:t>
      </w:r>
      <w:r w:rsidR="000A3915">
        <w:t xml:space="preserve">. Будет работать как </w:t>
      </w:r>
      <w:r w:rsidR="000A3915">
        <w:rPr>
          <w:lang w:val="en-US"/>
        </w:rPr>
        <w:t>ping</w:t>
      </w:r>
      <w:r w:rsidR="000A3915">
        <w:t>-</w:t>
      </w:r>
      <w:r w:rsidR="000A3915">
        <w:rPr>
          <w:lang w:val="en-US"/>
        </w:rPr>
        <w:t>pong</w:t>
      </w:r>
      <w:r w:rsidR="000A3915" w:rsidRPr="000A3915">
        <w:t xml:space="preserve"> </w:t>
      </w:r>
      <w:r w:rsidR="000A3915">
        <w:t xml:space="preserve">режим </w:t>
      </w:r>
      <w:r w:rsidR="000A3915">
        <w:rPr>
          <w:lang w:val="en-US"/>
        </w:rPr>
        <w:t>DMA</w:t>
      </w:r>
      <w:r w:rsidR="000A3915">
        <w:t xml:space="preserve"> в </w:t>
      </w:r>
      <w:r w:rsidR="000A3915">
        <w:rPr>
          <w:lang w:val="en-US"/>
        </w:rPr>
        <w:t>PIC</w:t>
      </w:r>
      <w:r w:rsidR="000A3915" w:rsidRPr="000A3915">
        <w:t xml:space="preserve"> </w:t>
      </w:r>
      <w:r w:rsidR="000A3915">
        <w:t>контроллерах</w:t>
      </w:r>
      <w:r w:rsidR="00D72781">
        <w:t>.</w:t>
      </w:r>
    </w:p>
    <w:p w:rsidR="00F428C2" w:rsidRDefault="000A3915" w:rsidP="00F428C2">
      <w:pPr>
        <w:pStyle w:val="a5"/>
        <w:numPr>
          <w:ilvl w:val="0"/>
          <w:numId w:val="15"/>
        </w:numPr>
        <w:ind w:left="1276" w:hanging="567"/>
      </w:pPr>
      <w:r>
        <w:t>Область хранения калибровочных данных должна быть защищена от стирания</w:t>
      </w:r>
      <w:r w:rsidR="00D72781" w:rsidRPr="00D72781">
        <w:t>:</w:t>
      </w:r>
    </w:p>
    <w:p w:rsidR="000A3915" w:rsidRDefault="000A3915" w:rsidP="000A3915">
      <w:pPr>
        <w:pStyle w:val="a5"/>
        <w:numPr>
          <w:ilvl w:val="1"/>
          <w:numId w:val="15"/>
        </w:numPr>
        <w:ind w:left="1843" w:hanging="567"/>
      </w:pPr>
      <w:r>
        <w:t>Предложение: выделить отдельную страницу под калибровочные данные</w:t>
      </w:r>
      <w:r w:rsidR="00D72781" w:rsidRPr="00D72781">
        <w:t>.</w:t>
      </w:r>
    </w:p>
    <w:p w:rsidR="000A3915" w:rsidRDefault="000A3915" w:rsidP="000A3915">
      <w:pPr>
        <w:pStyle w:val="a5"/>
        <w:numPr>
          <w:ilvl w:val="0"/>
          <w:numId w:val="15"/>
        </w:numPr>
        <w:ind w:left="1276" w:hanging="567"/>
      </w:pPr>
      <w:r>
        <w:t>(Резерв)</w:t>
      </w:r>
    </w:p>
    <w:p w:rsidR="000A3915" w:rsidRDefault="000A3915" w:rsidP="000A3915">
      <w:pPr>
        <w:pStyle w:val="a5"/>
      </w:pPr>
    </w:p>
    <w:p w:rsidR="000A3915" w:rsidRDefault="000A3915">
      <w:r>
        <w:br w:type="page"/>
      </w:r>
    </w:p>
    <w:p w:rsidR="000A3915" w:rsidRDefault="000A3915" w:rsidP="0079503A">
      <w:pPr>
        <w:pStyle w:val="a0"/>
        <w:outlineLvl w:val="0"/>
      </w:pPr>
      <w:bookmarkStart w:id="2" w:name="_Toc490746209"/>
      <w:r>
        <w:lastRenderedPageBreak/>
        <w:t xml:space="preserve">Техническое задание для программной реализации драйвера для работы с </w:t>
      </w:r>
      <w:r>
        <w:rPr>
          <w:lang w:val="en-US"/>
        </w:rPr>
        <w:t>flash</w:t>
      </w:r>
      <w:r>
        <w:t xml:space="preserve"> памятью</w:t>
      </w:r>
      <w:r w:rsidR="0079503A" w:rsidRPr="0079503A">
        <w:t xml:space="preserve"> </w:t>
      </w:r>
      <w:r w:rsidR="0079503A">
        <w:rPr>
          <w:lang w:val="en-US"/>
        </w:rPr>
        <w:t>W25Q64FV</w:t>
      </w:r>
      <w:bookmarkEnd w:id="2"/>
    </w:p>
    <w:p w:rsidR="0079503A" w:rsidRDefault="0079503A" w:rsidP="0079503A">
      <w:pPr>
        <w:pStyle w:val="a0"/>
        <w:numPr>
          <w:ilvl w:val="0"/>
          <w:numId w:val="0"/>
        </w:numPr>
        <w:ind w:firstLine="709"/>
      </w:pPr>
    </w:p>
    <w:p w:rsidR="0079503A" w:rsidRPr="0079503A" w:rsidRDefault="0079503A" w:rsidP="0079503A">
      <w:pPr>
        <w:pStyle w:val="a5"/>
        <w:numPr>
          <w:ilvl w:val="0"/>
          <w:numId w:val="17"/>
        </w:numPr>
        <w:ind w:left="1276" w:hanging="567"/>
      </w:pPr>
      <w:r>
        <w:t>Использовать</w:t>
      </w:r>
      <w:r w:rsidRPr="0079503A">
        <w:t xml:space="preserve"> </w:t>
      </w:r>
      <w:r>
        <w:t xml:space="preserve">стандартные библиотечные функции для работы с шиной данных </w:t>
      </w:r>
      <w:r>
        <w:rPr>
          <w:lang w:val="en-US"/>
        </w:rPr>
        <w:t>SPI</w:t>
      </w:r>
      <w:r w:rsidR="00D72781" w:rsidRPr="00D72781">
        <w:t>;</w:t>
      </w:r>
    </w:p>
    <w:p w:rsidR="0079503A" w:rsidRPr="0079503A" w:rsidRDefault="0079503A" w:rsidP="0079503A">
      <w:pPr>
        <w:pStyle w:val="a5"/>
        <w:numPr>
          <w:ilvl w:val="0"/>
          <w:numId w:val="17"/>
        </w:numPr>
        <w:ind w:left="1276" w:hanging="567"/>
      </w:pPr>
      <w:r>
        <w:t xml:space="preserve">В функции драйвера передавать через указатель структуру, содержащую указатель на стандартную функцию/функции для работы с шиной данных </w:t>
      </w:r>
      <w:r>
        <w:rPr>
          <w:lang w:val="en-US"/>
        </w:rPr>
        <w:t>SPI</w:t>
      </w:r>
      <w:r w:rsidR="00D72781" w:rsidRPr="00D72781">
        <w:t>;</w:t>
      </w:r>
    </w:p>
    <w:p w:rsidR="00EE0197" w:rsidRPr="00D72781" w:rsidRDefault="0079503A" w:rsidP="00EE0197">
      <w:pPr>
        <w:pStyle w:val="a5"/>
        <w:numPr>
          <w:ilvl w:val="0"/>
          <w:numId w:val="17"/>
        </w:numPr>
        <w:ind w:left="1276" w:hanging="567"/>
      </w:pPr>
      <w:r>
        <w:t xml:space="preserve">Под стандартными функциями понимать функции, совместимые с функциями библиотеки </w:t>
      </w:r>
      <w:r>
        <w:rPr>
          <w:lang w:val="en-US"/>
        </w:rPr>
        <w:t>HAL</w:t>
      </w:r>
      <w:r w:rsidRPr="0079503A">
        <w:t xml:space="preserve"> </w:t>
      </w:r>
      <w:r>
        <w:t xml:space="preserve">фирмы </w:t>
      </w:r>
      <w:r>
        <w:rPr>
          <w:lang w:val="en-US"/>
        </w:rPr>
        <w:t>ST</w:t>
      </w:r>
      <w:r w:rsidR="00D72781" w:rsidRPr="00D72781">
        <w:t xml:space="preserve"> </w:t>
      </w:r>
      <w:r w:rsidR="00D72781">
        <w:t>по передаваемым параметрам</w:t>
      </w:r>
      <w:r w:rsidR="00D72781" w:rsidRPr="00D72781">
        <w:t>;</w:t>
      </w:r>
    </w:p>
    <w:p w:rsidR="00D72781" w:rsidRPr="0079503A" w:rsidRDefault="00EE0197" w:rsidP="0079503A">
      <w:pPr>
        <w:pStyle w:val="a5"/>
        <w:numPr>
          <w:ilvl w:val="0"/>
          <w:numId w:val="17"/>
        </w:numPr>
        <w:ind w:left="1276" w:hanging="567"/>
      </w:pPr>
      <w:r>
        <w:t>(Резерв)</w:t>
      </w:r>
    </w:p>
    <w:p w:rsidR="0079503A" w:rsidRPr="000A3915" w:rsidRDefault="0079503A" w:rsidP="0079503A">
      <w:pPr>
        <w:pStyle w:val="a0"/>
        <w:numPr>
          <w:ilvl w:val="0"/>
          <w:numId w:val="0"/>
        </w:numPr>
        <w:ind w:firstLine="709"/>
      </w:pPr>
    </w:p>
    <w:sectPr w:rsidR="0079503A" w:rsidRPr="000A3915" w:rsidSect="00233CF9">
      <w:footerReference w:type="default" r:id="rId9"/>
      <w:type w:val="continuous"/>
      <w:pgSz w:w="11906" w:h="16838" w:code="9"/>
      <w:pgMar w:top="567" w:right="567" w:bottom="567" w:left="567" w:header="284" w:footer="28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569E" w:rsidRDefault="00A5569E" w:rsidP="00FD683D">
      <w:pPr>
        <w:spacing w:after="0" w:line="240" w:lineRule="auto"/>
      </w:pPr>
      <w:r>
        <w:separator/>
      </w:r>
    </w:p>
  </w:endnote>
  <w:endnote w:type="continuationSeparator" w:id="0">
    <w:p w:rsidR="00A5569E" w:rsidRDefault="00A5569E" w:rsidP="00FD68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1" w:fontKey="{555386B2-410C-43FE-B1ED-83CD2885F956}"/>
    <w:embedBold r:id="rId2" w:fontKey="{8E29F02B-0D88-46AB-8CE7-825A0DDB80EE}"/>
    <w:embedItalic r:id="rId3" w:fontKey="{81D8D2BF-D0C8-4280-AE7A-9A6A10EAC76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1486F7C5-0A7A-463B-BA7A-843DD5DC6AF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E821F86B-135F-4A10-8414-5CAF2829D1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BE3BDE8-FDC7-47E2-A9B0-DB5CEEF372DB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7" w:fontKey="{B86BBBF8-6FB7-44D2-89A1-060DDB9BE3C0}"/>
    <w:embedBold r:id="rId8" w:fontKey="{7DC222B4-DBB7-4D36-B268-F5CE04C28F42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9" w:fontKey="{B79D4021-323A-410E-A0F2-BB4910E3B463}"/>
    <w:embedItalic r:id="rId10" w:fontKey="{C540507F-4CD1-410C-ADED-8823475FB2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3122786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FD683D" w:rsidRPr="00FD683D" w:rsidRDefault="00233CF9" w:rsidP="00233CF9">
            <w:pPr>
              <w:pStyle w:val="ab"/>
              <w:jc w:val="right"/>
            </w:pPr>
            <w:r>
              <w:t>Стр.</w:t>
            </w:r>
            <w:r w:rsidR="00FD683D" w:rsidRPr="00FD683D">
              <w:t xml:space="preserve"> </w:t>
            </w:r>
            <w:r w:rsidR="00FD683D" w:rsidRPr="00FD683D">
              <w:fldChar w:fldCharType="begin"/>
            </w:r>
            <w:r w:rsidR="00FD683D" w:rsidRPr="00FD683D">
              <w:instrText>PAGE</w:instrText>
            </w:r>
            <w:r w:rsidR="00FD683D" w:rsidRPr="00FD683D">
              <w:fldChar w:fldCharType="separate"/>
            </w:r>
            <w:r w:rsidR="00EE0197">
              <w:rPr>
                <w:noProof/>
              </w:rPr>
              <w:t>3</w:t>
            </w:r>
            <w:r w:rsidR="00FD683D" w:rsidRPr="00FD683D">
              <w:fldChar w:fldCharType="end"/>
            </w:r>
            <w:r w:rsidR="00FD683D" w:rsidRPr="00FD683D">
              <w:t xml:space="preserve"> из </w:t>
            </w:r>
            <w:r w:rsidR="00FD683D" w:rsidRPr="00FD683D">
              <w:fldChar w:fldCharType="begin"/>
            </w:r>
            <w:r w:rsidR="00FD683D" w:rsidRPr="00FD683D">
              <w:instrText>NUMPAGES</w:instrText>
            </w:r>
            <w:r w:rsidR="00FD683D" w:rsidRPr="00FD683D">
              <w:fldChar w:fldCharType="separate"/>
            </w:r>
            <w:r w:rsidR="00EE0197">
              <w:rPr>
                <w:noProof/>
              </w:rPr>
              <w:t>3</w:t>
            </w:r>
            <w:r w:rsidR="00FD683D" w:rsidRPr="00FD683D"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569E" w:rsidRDefault="00A5569E" w:rsidP="00FD683D">
      <w:pPr>
        <w:spacing w:after="0" w:line="240" w:lineRule="auto"/>
      </w:pPr>
      <w:r>
        <w:separator/>
      </w:r>
    </w:p>
  </w:footnote>
  <w:footnote w:type="continuationSeparator" w:id="0">
    <w:p w:rsidR="00A5569E" w:rsidRDefault="00A5569E" w:rsidP="00FD68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C4F9B"/>
    <w:multiLevelType w:val="multilevel"/>
    <w:tmpl w:val="4A007A04"/>
    <w:styleLink w:val="a"/>
    <w:lvl w:ilvl="0">
      <w:start w:val="1"/>
      <w:numFmt w:val="decimal"/>
      <w:pStyle w:val="a0"/>
      <w:lvlText w:val="%1"/>
      <w:lvlJc w:val="left"/>
      <w:pPr>
        <w:ind w:left="340" w:hanging="34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lvlRestart w:val="0"/>
      <w:lvlText w:val="%1.%2"/>
      <w:lvlJc w:val="left"/>
      <w:pPr>
        <w:ind w:left="907" w:hanging="510"/>
      </w:pPr>
      <w:rPr>
        <w:rFonts w:ascii="Times New Roman" w:hAnsi="Times New Roman" w:hint="default"/>
        <w:sz w:val="28"/>
      </w:rPr>
    </w:lvl>
    <w:lvl w:ilvl="2">
      <w:start w:val="1"/>
      <w:numFmt w:val="decimal"/>
      <w:lvlRestart w:val="0"/>
      <w:lvlText w:val="%1.%2.%3"/>
      <w:lvlJc w:val="left"/>
      <w:pPr>
        <w:tabs>
          <w:tab w:val="num" w:pos="1701"/>
        </w:tabs>
        <w:ind w:left="1701" w:hanging="794"/>
      </w:pPr>
      <w:rPr>
        <w:rFonts w:ascii="Times New Roman" w:hAnsi="Times New Roman" w:hint="default"/>
        <w:sz w:val="28"/>
      </w:rPr>
    </w:lvl>
    <w:lvl w:ilvl="3">
      <w:start w:val="1"/>
      <w:numFmt w:val="decimal"/>
      <w:lvlRestart w:val="0"/>
      <w:lvlText w:val="%1.%2.%3.%4"/>
      <w:lvlJc w:val="left"/>
      <w:pPr>
        <w:tabs>
          <w:tab w:val="num" w:pos="1758"/>
        </w:tabs>
        <w:ind w:left="2892" w:hanging="1191"/>
      </w:pPr>
      <w:rPr>
        <w:rFonts w:hint="default"/>
      </w:rPr>
    </w:lvl>
    <w:lvl w:ilvl="4">
      <w:start w:val="1"/>
      <w:numFmt w:val="decimal"/>
      <w:lvlRestart w:val="0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Restart w:val="0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Restart w:val="0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Restart w:val="0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Restart w:val="0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66E567A"/>
    <w:multiLevelType w:val="hybridMultilevel"/>
    <w:tmpl w:val="E1C86164"/>
    <w:lvl w:ilvl="0" w:tplc="B630C83A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50F71"/>
    <w:multiLevelType w:val="multilevel"/>
    <w:tmpl w:val="0E7AA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610E78"/>
    <w:multiLevelType w:val="multilevel"/>
    <w:tmpl w:val="51F4924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E3C4060"/>
    <w:multiLevelType w:val="hybridMultilevel"/>
    <w:tmpl w:val="E2102120"/>
    <w:lvl w:ilvl="0" w:tplc="A95CC990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4E2EF5"/>
    <w:multiLevelType w:val="hybridMultilevel"/>
    <w:tmpl w:val="7172AA56"/>
    <w:lvl w:ilvl="0" w:tplc="D0F84EB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462D8"/>
    <w:multiLevelType w:val="multilevel"/>
    <w:tmpl w:val="04190029"/>
    <w:lvl w:ilvl="0">
      <w:start w:val="1"/>
      <w:numFmt w:val="decimal"/>
      <w:suff w:val="space"/>
      <w:lvlText w:val="Глава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2BD96F1A"/>
    <w:multiLevelType w:val="hybridMultilevel"/>
    <w:tmpl w:val="49D24BEC"/>
    <w:lvl w:ilvl="0" w:tplc="EA0A01CE">
      <w:start w:val="1"/>
      <w:numFmt w:val="decimal"/>
      <w:lvlText w:val="%1."/>
      <w:lvlJc w:val="left"/>
      <w:pPr>
        <w:ind w:left="1429" w:hanging="360"/>
      </w:pPr>
    </w:lvl>
    <w:lvl w:ilvl="1" w:tplc="AD12312A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E83179B"/>
    <w:multiLevelType w:val="multilevel"/>
    <w:tmpl w:val="868AF7F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4F12DA4"/>
    <w:multiLevelType w:val="multilevel"/>
    <w:tmpl w:val="65644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BC566D"/>
    <w:multiLevelType w:val="multilevel"/>
    <w:tmpl w:val="A2344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05414B"/>
    <w:multiLevelType w:val="multilevel"/>
    <w:tmpl w:val="4A007A04"/>
    <w:numStyleLink w:val="a"/>
  </w:abstractNum>
  <w:abstractNum w:abstractNumId="12" w15:restartNumberingAfterBreak="0">
    <w:nsid w:val="48534EF4"/>
    <w:multiLevelType w:val="hybridMultilevel"/>
    <w:tmpl w:val="5EE283C0"/>
    <w:lvl w:ilvl="0" w:tplc="B630C83A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8A109EC"/>
    <w:multiLevelType w:val="hybridMultilevel"/>
    <w:tmpl w:val="9092DB02"/>
    <w:lvl w:ilvl="0" w:tplc="47C25620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58A59AD"/>
    <w:multiLevelType w:val="hybridMultilevel"/>
    <w:tmpl w:val="25D47820"/>
    <w:lvl w:ilvl="0" w:tplc="B630C83A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B800FF8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0DF1614"/>
    <w:multiLevelType w:val="hybridMultilevel"/>
    <w:tmpl w:val="616275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0E16AB9"/>
    <w:multiLevelType w:val="hybridMultilevel"/>
    <w:tmpl w:val="F620CD6C"/>
    <w:lvl w:ilvl="0" w:tplc="19C84E7E">
      <w:start w:val="1"/>
      <w:numFmt w:val="decimal"/>
      <w:lvlText w:val="%1."/>
      <w:lvlJc w:val="left"/>
      <w:pPr>
        <w:ind w:left="1989" w:hanging="360"/>
      </w:pPr>
    </w:lvl>
    <w:lvl w:ilvl="1" w:tplc="04190019" w:tentative="1">
      <w:start w:val="1"/>
      <w:numFmt w:val="lowerLetter"/>
      <w:lvlText w:val="%2."/>
      <w:lvlJc w:val="left"/>
      <w:pPr>
        <w:ind w:left="2709" w:hanging="360"/>
      </w:pPr>
    </w:lvl>
    <w:lvl w:ilvl="2" w:tplc="0419001B" w:tentative="1">
      <w:start w:val="1"/>
      <w:numFmt w:val="lowerRoman"/>
      <w:lvlText w:val="%3."/>
      <w:lvlJc w:val="right"/>
      <w:pPr>
        <w:ind w:left="3429" w:hanging="180"/>
      </w:pPr>
    </w:lvl>
    <w:lvl w:ilvl="3" w:tplc="0419000F" w:tentative="1">
      <w:start w:val="1"/>
      <w:numFmt w:val="decimal"/>
      <w:lvlText w:val="%4."/>
      <w:lvlJc w:val="left"/>
      <w:pPr>
        <w:ind w:left="4149" w:hanging="360"/>
      </w:pPr>
    </w:lvl>
    <w:lvl w:ilvl="4" w:tplc="04190019" w:tentative="1">
      <w:start w:val="1"/>
      <w:numFmt w:val="lowerLetter"/>
      <w:lvlText w:val="%5."/>
      <w:lvlJc w:val="left"/>
      <w:pPr>
        <w:ind w:left="4869" w:hanging="360"/>
      </w:pPr>
    </w:lvl>
    <w:lvl w:ilvl="5" w:tplc="0419001B" w:tentative="1">
      <w:start w:val="1"/>
      <w:numFmt w:val="lowerRoman"/>
      <w:lvlText w:val="%6."/>
      <w:lvlJc w:val="right"/>
      <w:pPr>
        <w:ind w:left="5589" w:hanging="180"/>
      </w:pPr>
    </w:lvl>
    <w:lvl w:ilvl="6" w:tplc="0419000F" w:tentative="1">
      <w:start w:val="1"/>
      <w:numFmt w:val="decimal"/>
      <w:lvlText w:val="%7."/>
      <w:lvlJc w:val="left"/>
      <w:pPr>
        <w:ind w:left="6309" w:hanging="360"/>
      </w:pPr>
    </w:lvl>
    <w:lvl w:ilvl="7" w:tplc="04190019" w:tentative="1">
      <w:start w:val="1"/>
      <w:numFmt w:val="lowerLetter"/>
      <w:lvlText w:val="%8."/>
      <w:lvlJc w:val="left"/>
      <w:pPr>
        <w:ind w:left="7029" w:hanging="360"/>
      </w:pPr>
    </w:lvl>
    <w:lvl w:ilvl="8" w:tplc="0419001B" w:tentative="1">
      <w:start w:val="1"/>
      <w:numFmt w:val="lowerRoman"/>
      <w:lvlText w:val="%9."/>
      <w:lvlJc w:val="right"/>
      <w:pPr>
        <w:ind w:left="7749" w:hanging="180"/>
      </w:pPr>
    </w:lvl>
  </w:abstractNum>
  <w:abstractNum w:abstractNumId="18" w15:restartNumberingAfterBreak="0">
    <w:nsid w:val="6B04471A"/>
    <w:multiLevelType w:val="multilevel"/>
    <w:tmpl w:val="4A007A04"/>
    <w:numStyleLink w:val="a"/>
  </w:abstractNum>
  <w:num w:numId="1">
    <w:abstractNumId w:val="13"/>
  </w:num>
  <w:num w:numId="2">
    <w:abstractNumId w:val="4"/>
  </w:num>
  <w:num w:numId="3">
    <w:abstractNumId w:val="5"/>
  </w:num>
  <w:num w:numId="4">
    <w:abstractNumId w:val="17"/>
  </w:num>
  <w:num w:numId="5">
    <w:abstractNumId w:val="3"/>
  </w:num>
  <w:num w:numId="6">
    <w:abstractNumId w:val="7"/>
  </w:num>
  <w:num w:numId="7">
    <w:abstractNumId w:val="15"/>
  </w:num>
  <w:num w:numId="8">
    <w:abstractNumId w:val="8"/>
  </w:num>
  <w:num w:numId="9">
    <w:abstractNumId w:val="0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</w:num>
  <w:num w:numId="12">
    <w:abstractNumId w:val="18"/>
  </w:num>
  <w:num w:numId="13">
    <w:abstractNumId w:val="6"/>
  </w:num>
  <w:num w:numId="14">
    <w:abstractNumId w:val="1"/>
  </w:num>
  <w:num w:numId="15">
    <w:abstractNumId w:val="16"/>
  </w:num>
  <w:num w:numId="16">
    <w:abstractNumId w:val="12"/>
  </w:num>
  <w:num w:numId="17">
    <w:abstractNumId w:val="14"/>
  </w:num>
  <w:num w:numId="18">
    <w:abstractNumId w:val="10"/>
  </w:num>
  <w:num w:numId="19">
    <w:abstractNumId w:val="9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TrueTypeFonts/>
  <w:embedSystemFonts/>
  <w:proofState w:spelling="clean" w:grammar="clean"/>
  <w:attachedTemplate r:id="rId1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A0F"/>
    <w:rsid w:val="000850EC"/>
    <w:rsid w:val="00097A56"/>
    <w:rsid w:val="000A3915"/>
    <w:rsid w:val="000A5A05"/>
    <w:rsid w:val="000E71C3"/>
    <w:rsid w:val="00166C1B"/>
    <w:rsid w:val="00233CF9"/>
    <w:rsid w:val="00594FA1"/>
    <w:rsid w:val="0079503A"/>
    <w:rsid w:val="008542DF"/>
    <w:rsid w:val="009D27D3"/>
    <w:rsid w:val="009E5498"/>
    <w:rsid w:val="00A5569E"/>
    <w:rsid w:val="00B76623"/>
    <w:rsid w:val="00C53F52"/>
    <w:rsid w:val="00C82F27"/>
    <w:rsid w:val="00D16134"/>
    <w:rsid w:val="00D72781"/>
    <w:rsid w:val="00E13A0F"/>
    <w:rsid w:val="00EE0197"/>
    <w:rsid w:val="00F428C2"/>
    <w:rsid w:val="00F70BD7"/>
    <w:rsid w:val="00FA7606"/>
    <w:rsid w:val="00FD6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8CFC59C"/>
  <w14:defaultImageDpi w14:val="330"/>
  <w15:chartTrackingRefBased/>
  <w15:docId w15:val="{39FFEC03-B370-4D2B-8C60-A8E57CC30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</w:style>
  <w:style w:type="paragraph" w:styleId="1">
    <w:name w:val="heading 1"/>
    <w:basedOn w:val="a1"/>
    <w:next w:val="a1"/>
    <w:link w:val="10"/>
    <w:uiPriority w:val="9"/>
    <w:qFormat/>
    <w:rsid w:val="009D27D3"/>
    <w:pPr>
      <w:keepNext/>
      <w:keepLines/>
      <w:numPr>
        <w:numId w:val="7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9D27D3"/>
    <w:pPr>
      <w:keepNext/>
      <w:keepLines/>
      <w:numPr>
        <w:ilvl w:val="1"/>
        <w:numId w:val="7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233CF9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33CF9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33CF9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33CF9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33CF9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33CF9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33CF9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Обычный текст ГОСТ"/>
    <w:link w:val="a6"/>
    <w:qFormat/>
    <w:rsid w:val="00F428C2"/>
    <w:pPr>
      <w:spacing w:line="360" w:lineRule="auto"/>
      <w:ind w:firstLine="709"/>
      <w:contextualSpacing/>
      <w:jc w:val="both"/>
    </w:pPr>
  </w:style>
  <w:style w:type="character" w:customStyle="1" w:styleId="10">
    <w:name w:val="Заголовок 1 Знак"/>
    <w:basedOn w:val="a2"/>
    <w:link w:val="1"/>
    <w:uiPriority w:val="9"/>
    <w:rsid w:val="009D27D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6">
    <w:name w:val="Обычный текст ГОСТ Знак"/>
    <w:basedOn w:val="a2"/>
    <w:link w:val="a5"/>
    <w:rsid w:val="00F428C2"/>
  </w:style>
  <w:style w:type="character" w:customStyle="1" w:styleId="20">
    <w:name w:val="Заголовок 2 Знак"/>
    <w:basedOn w:val="a2"/>
    <w:link w:val="2"/>
    <w:uiPriority w:val="9"/>
    <w:rsid w:val="009D27D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header"/>
    <w:basedOn w:val="a1"/>
    <w:link w:val="a8"/>
    <w:uiPriority w:val="99"/>
    <w:unhideWhenUsed/>
    <w:rsid w:val="00FD6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2"/>
    <w:link w:val="a7"/>
    <w:uiPriority w:val="99"/>
    <w:rsid w:val="00FD683D"/>
  </w:style>
  <w:style w:type="paragraph" w:styleId="a9">
    <w:name w:val="footer"/>
    <w:basedOn w:val="a1"/>
    <w:link w:val="aa"/>
    <w:uiPriority w:val="99"/>
    <w:unhideWhenUsed/>
    <w:rsid w:val="00FD6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2"/>
    <w:link w:val="a9"/>
    <w:uiPriority w:val="99"/>
    <w:rsid w:val="00FD683D"/>
  </w:style>
  <w:style w:type="paragraph" w:customStyle="1" w:styleId="ab">
    <w:name w:val="Нумерация страниц ГОСТ"/>
    <w:basedOn w:val="a5"/>
    <w:link w:val="ac"/>
    <w:qFormat/>
    <w:rsid w:val="00C82F27"/>
    <w:pPr>
      <w:spacing w:line="240" w:lineRule="auto"/>
      <w:ind w:firstLine="0"/>
    </w:pPr>
    <w:rPr>
      <w:sz w:val="20"/>
      <w:szCs w:val="28"/>
    </w:rPr>
  </w:style>
  <w:style w:type="paragraph" w:styleId="ad">
    <w:name w:val="No Spacing"/>
    <w:link w:val="ae"/>
    <w:uiPriority w:val="1"/>
    <w:qFormat/>
    <w:rsid w:val="00233CF9"/>
    <w:pPr>
      <w:spacing w:after="0" w:line="240" w:lineRule="auto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c">
    <w:name w:val="Нумерация страниц ГОСТ Знак"/>
    <w:basedOn w:val="a6"/>
    <w:link w:val="ab"/>
    <w:rsid w:val="00C82F27"/>
    <w:rPr>
      <w:rFonts w:ascii="Times New Roman" w:hAnsi="Times New Roman"/>
      <w:sz w:val="20"/>
      <w:szCs w:val="28"/>
    </w:rPr>
  </w:style>
  <w:style w:type="character" w:customStyle="1" w:styleId="ae">
    <w:name w:val="Без интервала Знак"/>
    <w:basedOn w:val="a2"/>
    <w:link w:val="ad"/>
    <w:uiPriority w:val="1"/>
    <w:rsid w:val="00233CF9"/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30">
    <w:name w:val="Заголовок 3 Знак"/>
    <w:basedOn w:val="a2"/>
    <w:link w:val="3"/>
    <w:uiPriority w:val="9"/>
    <w:semiHidden/>
    <w:rsid w:val="00233CF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aliases w:val="Содержание уровень 1 ГОСТ"/>
    <w:basedOn w:val="a0"/>
    <w:next w:val="a0"/>
    <w:autoRedefine/>
    <w:uiPriority w:val="39"/>
    <w:unhideWhenUsed/>
    <w:qFormat/>
    <w:rsid w:val="0079503A"/>
    <w:pPr>
      <w:numPr>
        <w:numId w:val="0"/>
      </w:numPr>
      <w:tabs>
        <w:tab w:val="right" w:leader="dot" w:pos="10762"/>
      </w:tabs>
      <w:spacing w:after="100"/>
      <w:ind w:left="284" w:hanging="284"/>
    </w:pPr>
  </w:style>
  <w:style w:type="paragraph" w:styleId="21">
    <w:name w:val="toc 2"/>
    <w:aliases w:val="Содержание уровень 2 ГОСТ"/>
    <w:basedOn w:val="a5"/>
    <w:next w:val="a5"/>
    <w:autoRedefine/>
    <w:uiPriority w:val="39"/>
    <w:unhideWhenUsed/>
    <w:qFormat/>
    <w:rsid w:val="008542DF"/>
    <w:pPr>
      <w:tabs>
        <w:tab w:val="left" w:pos="1248"/>
        <w:tab w:val="right" w:leader="dot" w:pos="10762"/>
      </w:tabs>
      <w:spacing w:after="100"/>
      <w:ind w:left="794" w:hanging="510"/>
    </w:pPr>
  </w:style>
  <w:style w:type="paragraph" w:styleId="31">
    <w:name w:val="toc 3"/>
    <w:aliases w:val="Содержание уровень 3 ГОСТ"/>
    <w:basedOn w:val="a5"/>
    <w:next w:val="a5"/>
    <w:autoRedefine/>
    <w:uiPriority w:val="39"/>
    <w:unhideWhenUsed/>
    <w:qFormat/>
    <w:rsid w:val="008542DF"/>
    <w:pPr>
      <w:tabs>
        <w:tab w:val="left" w:pos="1760"/>
        <w:tab w:val="right" w:leader="dot" w:pos="10762"/>
      </w:tabs>
      <w:spacing w:after="100"/>
      <w:ind w:left="1503" w:hanging="709"/>
    </w:pPr>
  </w:style>
  <w:style w:type="character" w:customStyle="1" w:styleId="40">
    <w:name w:val="Заголовок 4 Знак"/>
    <w:basedOn w:val="a2"/>
    <w:link w:val="4"/>
    <w:uiPriority w:val="9"/>
    <w:semiHidden/>
    <w:rsid w:val="00233CF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233CF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233CF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233CF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233C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233C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">
    <w:name w:val="TOC Heading"/>
    <w:basedOn w:val="1"/>
    <w:next w:val="a1"/>
    <w:uiPriority w:val="39"/>
    <w:unhideWhenUsed/>
    <w:qFormat/>
    <w:rsid w:val="00233CF9"/>
    <w:pPr>
      <w:numPr>
        <w:numId w:val="0"/>
      </w:numPr>
      <w:outlineLvl w:val="9"/>
    </w:pPr>
    <w:rPr>
      <w:lang w:eastAsia="ru-RU"/>
    </w:rPr>
  </w:style>
  <w:style w:type="character" w:styleId="af0">
    <w:name w:val="Hyperlink"/>
    <w:basedOn w:val="a2"/>
    <w:uiPriority w:val="99"/>
    <w:unhideWhenUsed/>
    <w:rsid w:val="00233CF9"/>
    <w:rPr>
      <w:color w:val="0563C1" w:themeColor="hyperlink"/>
      <w:u w:val="single"/>
    </w:rPr>
  </w:style>
  <w:style w:type="paragraph" w:customStyle="1" w:styleId="a0">
    <w:name w:val="Заголовок ГОСТ"/>
    <w:link w:val="af1"/>
    <w:qFormat/>
    <w:rsid w:val="0079503A"/>
    <w:pPr>
      <w:numPr>
        <w:numId w:val="12"/>
      </w:numPr>
      <w:spacing w:line="360" w:lineRule="auto"/>
      <w:ind w:left="0" w:firstLine="709"/>
      <w:jc w:val="both"/>
    </w:pPr>
  </w:style>
  <w:style w:type="numbering" w:customStyle="1" w:styleId="a">
    <w:name w:val="Нумерация заголовков по ГОСТ"/>
    <w:uiPriority w:val="99"/>
    <w:rsid w:val="009E5498"/>
    <w:pPr>
      <w:numPr>
        <w:numId w:val="9"/>
      </w:numPr>
    </w:pPr>
  </w:style>
  <w:style w:type="character" w:customStyle="1" w:styleId="af1">
    <w:name w:val="Заголовок ГОСТ Знак"/>
    <w:basedOn w:val="a6"/>
    <w:link w:val="a0"/>
    <w:rsid w:val="0079503A"/>
  </w:style>
  <w:style w:type="paragraph" w:styleId="41">
    <w:name w:val="toc 4"/>
    <w:aliases w:val="Содержание 4 по ГОСТ"/>
    <w:basedOn w:val="a1"/>
    <w:next w:val="a1"/>
    <w:autoRedefine/>
    <w:uiPriority w:val="39"/>
    <w:unhideWhenUsed/>
    <w:qFormat/>
    <w:rsid w:val="008542DF"/>
    <w:pPr>
      <w:tabs>
        <w:tab w:val="left" w:pos="1954"/>
        <w:tab w:val="left" w:pos="2748"/>
        <w:tab w:val="right" w:leader="dot" w:pos="10762"/>
      </w:tabs>
      <w:spacing w:after="100"/>
      <w:ind w:left="2438" w:hanging="96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5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Texts\Word%20templates\&#1058;&#1077;&#1082;&#1089;&#1090;%20&#1087;&#1086;%20&#1043;&#1054;&#1057;&#1058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2017-08-17T00:00:00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B27D0A-18E1-40E6-91E4-C08BBEAB5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Текст по ГОСТ.dotx</Template>
  <TotalTime>61</TotalTime>
  <Pages>4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Техническое задание на разработку программного функционала для работы с flash памятью</dc:title>
  <dc:subject>W25Q64FV</dc:subject>
  <dc:creator>Исаев М.А.</dc:creator>
  <cp:keywords/>
  <dc:description>W25Q64FV</dc:description>
  <cp:lastModifiedBy>Mickle Isaev</cp:lastModifiedBy>
  <cp:revision>4</cp:revision>
  <dcterms:created xsi:type="dcterms:W3CDTF">2017-08-17T11:19:00Z</dcterms:created>
  <dcterms:modified xsi:type="dcterms:W3CDTF">2017-08-17T12:20:00Z</dcterms:modified>
</cp:coreProperties>
</file>